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32" w:type="dxa"/>
        <w:tblInd w:w="-142" w:type="dxa"/>
        <w:tblLayout w:type="fixed"/>
        <w:tblCellMar>
          <w:left w:w="115" w:type="dxa"/>
          <w:right w:w="115" w:type="dxa"/>
        </w:tblCellMar>
        <w:tblLook w:val="04A0" w:firstRow="1" w:lastRow="0" w:firstColumn="1" w:lastColumn="0" w:noHBand="0" w:noVBand="1"/>
      </w:tblPr>
      <w:tblGrid>
        <w:gridCol w:w="3832"/>
        <w:gridCol w:w="279"/>
        <w:gridCol w:w="6921"/>
      </w:tblGrid>
      <w:tr w:rsidR="001B2ABD" w14:paraId="59C1DD07" w14:textId="77777777" w:rsidTr="00976B24">
        <w:trPr>
          <w:trHeight w:val="3240"/>
        </w:trPr>
        <w:tc>
          <w:tcPr>
            <w:tcW w:w="3832" w:type="dxa"/>
            <w:vAlign w:val="bottom"/>
          </w:tcPr>
          <w:p w14:paraId="05259E02" w14:textId="77777777" w:rsidR="001B2ABD" w:rsidRDefault="00AD55BB" w:rsidP="004B290C">
            <w:pPr>
              <w:tabs>
                <w:tab w:val="left" w:pos="990"/>
              </w:tabs>
            </w:pPr>
            <w:r>
              <w:rPr>
                <w:noProof/>
              </w:rPr>
              <mc:AlternateContent>
                <mc:Choice Requires="wps">
                  <w:drawing>
                    <wp:anchor distT="0" distB="0" distL="114300" distR="114300" simplePos="0" relativeHeight="251658240" behindDoc="0" locked="0" layoutInCell="1" allowOverlap="1" wp14:anchorId="28C0887F" wp14:editId="75761A21">
                      <wp:simplePos x="0" y="0"/>
                      <wp:positionH relativeFrom="column">
                        <wp:posOffset>-29845</wp:posOffset>
                      </wp:positionH>
                      <wp:positionV relativeFrom="paragraph">
                        <wp:posOffset>-2132965</wp:posOffset>
                      </wp:positionV>
                      <wp:extent cx="2122805" cy="2103120"/>
                      <wp:effectExtent l="19050" t="19050" r="29845" b="30480"/>
                      <wp:wrapTopAndBottom/>
                      <wp:docPr id="2" name="Oval 2"/>
                      <wp:cNvGraphicFramePr/>
                      <a:graphic xmlns:a="http://schemas.openxmlformats.org/drawingml/2006/main">
                        <a:graphicData uri="http://schemas.microsoft.com/office/word/2010/wordprocessingShape">
                          <wps:wsp>
                            <wps:cNvSpPr/>
                            <wps:spPr>
                              <a:xfrm>
                                <a:off x="0" y="0"/>
                                <a:ext cx="2122805" cy="2103120"/>
                              </a:xfrm>
                              <a:prstGeom prst="ellipse">
                                <a:avLst/>
                              </a:prstGeom>
                              <a: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a:blipFill>
                              <a:ln w="635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C75F41" id="Oval 2" o:spid="_x0000_s1026" style="position:absolute;margin-left:-2.35pt;margin-top:-167.95pt;width:167.15pt;height:16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" strokecolor="black [3215]" strokeweight="5pt">
                      <v:fill r:id="rId13" o:title="" recolor="t" rotate="t" type="frame"/>
                      <v:stroke joinstyle="miter"/>
                      <w10:wrap type="topAndBottom"/>
                    </v:oval>
                  </w:pict>
                </mc:Fallback>
              </mc:AlternateContent>
            </w:r>
          </w:p>
        </w:tc>
        <w:tc>
          <w:tcPr>
            <w:tcW w:w="279" w:type="dxa"/>
          </w:tcPr>
          <w:p w14:paraId="6FAC55B3" w14:textId="77777777" w:rsidR="001B2ABD" w:rsidRDefault="001B2ABD" w:rsidP="000C45FF">
            <w:pPr>
              <w:tabs>
                <w:tab w:val="left" w:pos="990"/>
              </w:tabs>
            </w:pPr>
          </w:p>
          <w:p w14:paraId="340F02B4" w14:textId="77777777" w:rsidR="00730F8E" w:rsidRDefault="00730F8E" w:rsidP="00730F8E"/>
          <w:p w14:paraId="36DA4AD8" w14:textId="77777777" w:rsidR="00730F8E" w:rsidRDefault="00730F8E" w:rsidP="00730F8E"/>
          <w:p w14:paraId="21E76E59" w14:textId="77777777" w:rsidR="00925D48" w:rsidRPr="00925D48" w:rsidRDefault="00925D48" w:rsidP="00925D48"/>
          <w:p w14:paraId="5DE279DF" w14:textId="77777777" w:rsidR="00925D48" w:rsidRPr="00925D48" w:rsidRDefault="00925D48" w:rsidP="00925D48"/>
          <w:p w14:paraId="0A28F2A6" w14:textId="77777777" w:rsidR="00925D48" w:rsidRPr="00925D48" w:rsidRDefault="00925D48" w:rsidP="00925D48"/>
          <w:p w14:paraId="0F2B612F" w14:textId="546A3966" w:rsidR="00925D48" w:rsidRPr="00925D48" w:rsidRDefault="00925D48" w:rsidP="00925D48"/>
        </w:tc>
        <w:tc>
          <w:tcPr>
            <w:tcW w:w="6921" w:type="dxa"/>
            <w:vAlign w:val="center"/>
          </w:tcPr>
          <w:p w14:paraId="0E3C133B" w14:textId="77777777" w:rsidR="001B2ABD" w:rsidRPr="00730F8E" w:rsidRDefault="00AD55BB" w:rsidP="00730F8E">
            <w:pPr>
              <w:pStyle w:val="Title"/>
              <w:rPr>
                <w:sz w:val="72"/>
                <w:szCs w:val="72"/>
              </w:rPr>
            </w:pPr>
            <w:r w:rsidRPr="00730F8E">
              <w:rPr>
                <w:sz w:val="72"/>
                <w:szCs w:val="72"/>
              </w:rPr>
              <w:t>Nikola Veselinović</w:t>
            </w:r>
          </w:p>
          <w:p w14:paraId="31BA7907" w14:textId="77777777" w:rsidR="001B2ABD" w:rsidRDefault="00AD55BB" w:rsidP="00730F8E">
            <w:pPr>
              <w:pStyle w:val="Subtitle"/>
            </w:pPr>
            <w:r w:rsidRPr="00251B3C">
              <w:rPr>
                <w:spacing w:val="145"/>
                <w:w w:val="100"/>
              </w:rPr>
              <w:t>STUDEN</w:t>
            </w:r>
            <w:r w:rsidRPr="00251B3C">
              <w:rPr>
                <w:spacing w:val="3"/>
                <w:w w:val="100"/>
              </w:rPr>
              <w:t>T</w:t>
            </w:r>
          </w:p>
        </w:tc>
      </w:tr>
      <w:tr w:rsidR="00AD36D7" w14:paraId="426B8439" w14:textId="77777777" w:rsidTr="00976B24">
        <w:trPr>
          <w:trHeight w:val="9468"/>
        </w:trPr>
        <w:tc>
          <w:tcPr>
            <w:tcW w:w="3832" w:type="dxa"/>
          </w:tcPr>
          <w:sdt>
            <w:sdtPr>
              <w:id w:val="-1711873194"/>
              <w:placeholder>
                <w:docPart w:val="E24062A6BDE6471BA77CF7E8309FC85D"/>
              </w:placeholder>
              <w:temporary/>
              <w:showingPlcHdr/>
              <w15:appearance w15:val="hidden"/>
            </w:sdtPr>
            <w:sdtEndPr>
              <w:rPr>
                <w:color w:val="auto"/>
              </w:rPr>
            </w:sdtEndPr>
            <w:sdtContent>
              <w:p w14:paraId="7D494D6D" w14:textId="77777777" w:rsidR="00AD36D7" w:rsidRPr="00730F8E" w:rsidRDefault="00AD36D7" w:rsidP="00036450">
                <w:pPr>
                  <w:pStyle w:val="Heading3"/>
                  <w:rPr>
                    <w:color w:val="auto"/>
                  </w:rPr>
                </w:pPr>
                <w:r w:rsidRPr="00730F8E">
                  <w:rPr>
                    <w:color w:val="FFFFFF" w:themeColor="background1"/>
                  </w:rPr>
                  <w:t>Profile</w:t>
                </w:r>
              </w:p>
            </w:sdtContent>
          </w:sdt>
          <w:p w14:paraId="3CAFF90D" w14:textId="69F317C7" w:rsidR="00AD36D7" w:rsidRPr="00730F8E" w:rsidRDefault="006330B5" w:rsidP="00036450">
            <w:r>
              <w:t>I am a</w:t>
            </w:r>
            <w:r w:rsidR="004B290C">
              <w:t xml:space="preserve"> </w:t>
            </w:r>
            <w:r w:rsidR="00AD36D7" w:rsidRPr="00730F8E">
              <w:t>student of Computer Science and Information Technologies. While I have no prior work experience, I am eager to learn and I always give my best in whatever I do</w:t>
            </w:r>
            <w:r>
              <w:t xml:space="preserve">. </w:t>
            </w:r>
            <w:r w:rsidR="00A125C3" w:rsidRPr="00730F8E">
              <w:t>I am very interested in</w:t>
            </w:r>
            <w:r w:rsidR="00051A37">
              <w:t xml:space="preserve"> making </w:t>
            </w:r>
            <w:r w:rsidR="004B290C">
              <w:t>web applications and games</w:t>
            </w:r>
            <w:r w:rsidR="00A125C3" w:rsidRPr="00730F8E">
              <w:t>.</w:t>
            </w:r>
          </w:p>
          <w:sdt>
            <w:sdtPr>
              <w:rPr>
                <w:color w:val="auto"/>
              </w:rPr>
              <w:id w:val="-1954003311"/>
              <w:placeholder>
                <w:docPart w:val="B2191357FBBD4B319C2F6833106F8A0A"/>
              </w:placeholder>
              <w:temporary/>
              <w:showingPlcHdr/>
              <w15:appearance w15:val="hidden"/>
            </w:sdtPr>
            <w:sdtContent>
              <w:p w14:paraId="45F239B2" w14:textId="77777777" w:rsidR="00AD36D7" w:rsidRPr="00730F8E" w:rsidRDefault="00AD36D7" w:rsidP="00CB0055">
                <w:pPr>
                  <w:pStyle w:val="Heading3"/>
                  <w:rPr>
                    <w:color w:val="auto"/>
                  </w:rPr>
                </w:pPr>
                <w:r w:rsidRPr="00730F8E">
                  <w:rPr>
                    <w:color w:val="FFFFFF" w:themeColor="background1"/>
                  </w:rPr>
                  <w:t>Contact</w:t>
                </w:r>
              </w:p>
            </w:sdtContent>
          </w:sdt>
          <w:sdt>
            <w:sdtPr>
              <w:id w:val="1111563247"/>
              <w:placeholder>
                <w:docPart w:val="FAA411CFEB2C4168990811D59E5DC0EB"/>
              </w:placeholder>
              <w:temporary/>
              <w:showingPlcHdr/>
              <w15:appearance w15:val="hidden"/>
            </w:sdtPr>
            <w:sdtContent>
              <w:p w14:paraId="789C3EF2" w14:textId="77777777" w:rsidR="00AD36D7" w:rsidRPr="00730F8E" w:rsidRDefault="00AD36D7" w:rsidP="004D3011">
                <w:r w:rsidRPr="00730F8E">
                  <w:t>PHONE:</w:t>
                </w:r>
              </w:p>
            </w:sdtContent>
          </w:sdt>
          <w:p w14:paraId="1D27CF97" w14:textId="1949A436" w:rsidR="00AD36D7" w:rsidRPr="00730F8E" w:rsidRDefault="00AD36D7" w:rsidP="004D3011">
            <w:r w:rsidRPr="00730F8E">
              <w:t>+381 64 6600821</w:t>
            </w:r>
          </w:p>
          <w:p w14:paraId="392D5A99" w14:textId="1BF97527" w:rsidR="00AD36D7" w:rsidRPr="00730F8E" w:rsidRDefault="00AD36D7" w:rsidP="004D3011"/>
          <w:p w14:paraId="4C101D47" w14:textId="355C8EE0" w:rsidR="00AD36D7" w:rsidRPr="00730F8E" w:rsidRDefault="00AD36D7" w:rsidP="00730F8E">
            <w:r w:rsidRPr="00730F8E">
              <w:t>G</w:t>
            </w:r>
            <w:r w:rsidR="000C2DF1">
              <w:t>IT</w:t>
            </w:r>
            <w:r w:rsidRPr="00730F8E">
              <w:t>:</w:t>
            </w:r>
          </w:p>
          <w:p w14:paraId="55009F3D" w14:textId="53D06A27" w:rsidR="000B0018" w:rsidRDefault="00000000" w:rsidP="004D3011">
            <w:pPr>
              <w:rPr>
                <w:rStyle w:val="Hyperlink"/>
                <w:color w:val="auto"/>
              </w:rPr>
            </w:pPr>
            <w:hyperlink r:id="rId14" w:history="1">
              <w:r w:rsidR="00AD36D7" w:rsidRPr="00730F8E">
                <w:rPr>
                  <w:rStyle w:val="Hyperlink"/>
                  <w:color w:val="auto"/>
                </w:rPr>
                <w:t>https://github.com/wesely1996</w:t>
              </w:r>
            </w:hyperlink>
          </w:p>
          <w:p w14:paraId="7D85434A" w14:textId="70E478D1" w:rsidR="000B0018" w:rsidRPr="000B0018" w:rsidRDefault="000B0018" w:rsidP="004D3011">
            <w:pPr>
              <w:rPr>
                <w:u w:val="single"/>
              </w:rPr>
            </w:pPr>
            <w:r w:rsidRPr="000B0018">
              <w:rPr>
                <w:u w:val="single"/>
              </w:rPr>
              <w:t>https://gitlab.com/wesely1996</w:t>
            </w:r>
          </w:p>
          <w:p w14:paraId="1B538922" w14:textId="77777777" w:rsidR="00AD36D7" w:rsidRPr="00730F8E" w:rsidRDefault="00AD36D7" w:rsidP="004D3011"/>
          <w:sdt>
            <w:sdtPr>
              <w:id w:val="67859272"/>
              <w:placeholder>
                <w:docPart w:val="271595AF505541708E9A63880BB359BE"/>
              </w:placeholder>
              <w:temporary/>
              <w:showingPlcHdr/>
              <w15:appearance w15:val="hidden"/>
            </w:sdtPr>
            <w:sdtContent>
              <w:p w14:paraId="6EC09672" w14:textId="19DA6B5E" w:rsidR="00AD36D7" w:rsidRPr="00730F8E" w:rsidRDefault="00AD36D7" w:rsidP="004D3011">
                <w:r w:rsidRPr="00730F8E">
                  <w:t>WEBSITE:</w:t>
                </w:r>
              </w:p>
            </w:sdtContent>
          </w:sdt>
          <w:p w14:paraId="6D587CFC" w14:textId="77777777" w:rsidR="00AD36D7" w:rsidRPr="00730F8E" w:rsidRDefault="00000000" w:rsidP="004D3011">
            <w:hyperlink r:id="rId15" w:history="1">
              <w:r w:rsidR="00AD36D7" w:rsidRPr="00730F8E">
                <w:rPr>
                  <w:rStyle w:val="Hyperlink"/>
                  <w:color w:val="auto"/>
                </w:rPr>
                <w:t>https://github.com/wesely1996/PersonalPage</w:t>
              </w:r>
            </w:hyperlink>
          </w:p>
          <w:p w14:paraId="76BFCD33" w14:textId="77777777" w:rsidR="00AD36D7" w:rsidRPr="00730F8E" w:rsidRDefault="00AD36D7" w:rsidP="004D3011"/>
          <w:sdt>
            <w:sdtPr>
              <w:id w:val="-240260293"/>
              <w:placeholder>
                <w:docPart w:val="784C836C02824237B37A4C6AB94AF42A"/>
              </w:placeholder>
              <w:temporary/>
              <w:showingPlcHdr/>
              <w15:appearance w15:val="hidden"/>
            </w:sdtPr>
            <w:sdtContent>
              <w:p w14:paraId="37300EE5" w14:textId="77777777" w:rsidR="00AD36D7" w:rsidRPr="00730F8E" w:rsidRDefault="00AD36D7" w:rsidP="004D3011">
                <w:r w:rsidRPr="00730F8E">
                  <w:t>EMAIL:</w:t>
                </w:r>
              </w:p>
            </w:sdtContent>
          </w:sdt>
          <w:p w14:paraId="71BD9586" w14:textId="0CEEF05F" w:rsidR="00051A37" w:rsidRPr="00730F8E" w:rsidRDefault="00000000" w:rsidP="00077E0E">
            <w:pPr>
              <w:rPr>
                <w:rStyle w:val="Hyperlink"/>
                <w:color w:val="auto"/>
                <w:u w:val="none"/>
              </w:rPr>
            </w:pPr>
            <w:hyperlink r:id="rId16" w:history="1">
              <w:r w:rsidR="00AD36D7" w:rsidRPr="00730F8E">
                <w:rPr>
                  <w:rStyle w:val="Hyperlink"/>
                  <w:color w:val="auto"/>
                </w:rPr>
                <w:t>veselinovicsn@gmail.com</w:t>
              </w:r>
            </w:hyperlink>
          </w:p>
          <w:sdt>
            <w:sdtPr>
              <w:rPr>
                <w:color w:val="auto"/>
              </w:rPr>
              <w:id w:val="-1444214663"/>
              <w:placeholder>
                <w:docPart w:val="A86BFACF1B6D473F9C7F35DF1E71D333"/>
              </w:placeholder>
              <w:temporary/>
              <w:showingPlcHdr/>
              <w15:appearance w15:val="hidden"/>
            </w:sdtPr>
            <w:sdtContent>
              <w:p w14:paraId="27B949FF" w14:textId="77777777" w:rsidR="00AD36D7" w:rsidRPr="00730F8E" w:rsidRDefault="00AD36D7" w:rsidP="00CB0055">
                <w:pPr>
                  <w:pStyle w:val="Heading3"/>
                  <w:rPr>
                    <w:color w:val="auto"/>
                  </w:rPr>
                </w:pPr>
                <w:r w:rsidRPr="00730F8E">
                  <w:rPr>
                    <w:color w:val="FFFFFF" w:themeColor="background1"/>
                  </w:rPr>
                  <w:t>Hobbies</w:t>
                </w:r>
              </w:p>
            </w:sdtContent>
          </w:sdt>
          <w:p w14:paraId="0A588E83" w14:textId="77777777" w:rsidR="00AD36D7" w:rsidRPr="00730F8E" w:rsidRDefault="00AD36D7" w:rsidP="004D3011">
            <w:r w:rsidRPr="00730F8E">
              <w:t>Reading</w:t>
            </w:r>
          </w:p>
          <w:p w14:paraId="43E7F7DF" w14:textId="26CB4B25" w:rsidR="000C2DF1" w:rsidRPr="00730F8E" w:rsidRDefault="000C2DF1" w:rsidP="000C2DF1">
            <w:r>
              <w:t>Playing and m</w:t>
            </w:r>
            <w:r w:rsidR="00AD36D7" w:rsidRPr="00730F8E">
              <w:t>aking games</w:t>
            </w:r>
          </w:p>
          <w:p w14:paraId="5074481B" w14:textId="5B1AD57B" w:rsidR="00AD36D7" w:rsidRDefault="000C2DF1" w:rsidP="00051A37">
            <w:r>
              <w:t>Playing basketball</w:t>
            </w:r>
          </w:p>
          <w:p w14:paraId="2F7CBD28" w14:textId="1323A0BB" w:rsidR="000C2DF1" w:rsidRDefault="000C2DF1" w:rsidP="00051A37">
            <w:r>
              <w:t>Swimming</w:t>
            </w:r>
          </w:p>
          <w:p w14:paraId="77845420" w14:textId="3E5E3A57" w:rsidR="006330B5" w:rsidRPr="004D3011" w:rsidRDefault="006330B5" w:rsidP="00051A37">
            <w:r>
              <w:t>Hanging out with friends</w:t>
            </w:r>
          </w:p>
        </w:tc>
        <w:tc>
          <w:tcPr>
            <w:tcW w:w="279" w:type="dxa"/>
          </w:tcPr>
          <w:p w14:paraId="2A9C46FD" w14:textId="07E68165" w:rsidR="00730F8E" w:rsidRPr="00730F8E" w:rsidRDefault="00730F8E" w:rsidP="00730F8E"/>
        </w:tc>
        <w:tc>
          <w:tcPr>
            <w:tcW w:w="6921" w:type="dxa"/>
          </w:tcPr>
          <w:sdt>
            <w:sdtPr>
              <w:id w:val="1049110328"/>
              <w:placeholder>
                <w:docPart w:val="9BCCE76D967B4321AE25F5F96560745E"/>
              </w:placeholder>
              <w:temporary/>
              <w:showingPlcHdr/>
              <w15:appearance w15:val="hidden"/>
            </w:sdtPr>
            <w:sdtContent>
              <w:p w14:paraId="485C1906" w14:textId="77777777" w:rsidR="00AD36D7" w:rsidRDefault="00AD36D7" w:rsidP="00036450">
                <w:pPr>
                  <w:pStyle w:val="Heading2"/>
                </w:pPr>
                <w:r w:rsidRPr="00036450">
                  <w:t>EDUCATION</w:t>
                </w:r>
              </w:p>
            </w:sdtContent>
          </w:sdt>
          <w:p w14:paraId="1038CF1A" w14:textId="77777777" w:rsidR="00AD36D7" w:rsidRPr="00036450" w:rsidRDefault="00AD36D7" w:rsidP="00B359E4">
            <w:pPr>
              <w:pStyle w:val="Heading4"/>
            </w:pPr>
            <w:r w:rsidRPr="00AD55BB">
              <w:t>University of Belgrade, Mathematics faculty</w:t>
            </w:r>
          </w:p>
          <w:p w14:paraId="58478CD4" w14:textId="3FF0E350" w:rsidR="00AD36D7" w:rsidRDefault="00AD36D7" w:rsidP="006330B5">
            <w:pPr>
              <w:pStyle w:val="Date"/>
            </w:pPr>
            <w:r>
              <w:t>2015</w:t>
            </w:r>
            <w:r w:rsidRPr="00B359E4">
              <w:t xml:space="preserve"> </w:t>
            </w:r>
            <w:r w:rsidR="005F132C">
              <w:t>–</w:t>
            </w:r>
            <w:r w:rsidRPr="00B359E4">
              <w:t xml:space="preserve"> </w:t>
            </w:r>
            <w:r>
              <w:t>Now</w:t>
            </w:r>
          </w:p>
          <w:p w14:paraId="75931FF0" w14:textId="0AE32CC9" w:rsidR="00AD36D7" w:rsidRDefault="00AD36D7" w:rsidP="00AD36D7">
            <w:pPr>
              <w:pStyle w:val="Heading2"/>
            </w:pPr>
            <w:r>
              <w:t>Projects</w:t>
            </w:r>
          </w:p>
          <w:p w14:paraId="393905F9" w14:textId="55D1080D" w:rsidR="006330B5" w:rsidRDefault="006330B5" w:rsidP="00051A37">
            <w:r>
              <w:rPr>
                <w:b/>
                <w:bCs/>
              </w:rPr>
              <w:t>Dungeon Master Helper App</w:t>
            </w:r>
            <w:r w:rsidR="00A62A6E">
              <w:rPr>
                <w:b/>
                <w:bCs/>
              </w:rPr>
              <w:t xml:space="preserve"> </w:t>
            </w:r>
            <w:r w:rsidR="00A62A6E">
              <w:t xml:space="preserve">/ </w:t>
            </w:r>
            <w:r w:rsidR="00B01750">
              <w:t>09.2021 – Now</w:t>
            </w:r>
          </w:p>
          <w:p w14:paraId="4F2EAD38" w14:textId="6F6BABEC" w:rsidR="00A62A6E" w:rsidRDefault="00A62A6E" w:rsidP="00051A37">
            <w:r>
              <w:t>A</w:t>
            </w:r>
            <w:r w:rsidR="00AC07AA">
              <w:t xml:space="preserve"> React application </w:t>
            </w:r>
            <w:r>
              <w:t xml:space="preserve">with a GUI and a json data local database. It’s a PC helper </w:t>
            </w:r>
            <w:r w:rsidR="00AC07AA">
              <w:t>web</w:t>
            </w:r>
            <w:r>
              <w:t>app for the TTRPG game Dungeons and Dragons. It’s a personal solo project.</w:t>
            </w:r>
          </w:p>
          <w:p w14:paraId="1D3FF537" w14:textId="5F93843C" w:rsidR="00A62A6E" w:rsidRDefault="00000000" w:rsidP="00051A37">
            <w:pPr>
              <w:rPr>
                <w:b/>
                <w:bCs/>
              </w:rPr>
            </w:pPr>
            <w:hyperlink r:id="rId17" w:history="1">
              <w:r w:rsidR="00A62A6E" w:rsidRPr="00AE0B86">
                <w:rPr>
                  <w:rStyle w:val="Hyperlink"/>
                  <w:b/>
                  <w:bCs/>
                </w:rPr>
                <w:t>https://github.com/wesely1996/DMH</w:t>
              </w:r>
            </w:hyperlink>
          </w:p>
          <w:p w14:paraId="3944CEDC" w14:textId="77777777" w:rsidR="003223B4" w:rsidRDefault="003223B4" w:rsidP="00051A37">
            <w:pPr>
              <w:rPr>
                <w:b/>
                <w:bCs/>
              </w:rPr>
            </w:pPr>
          </w:p>
          <w:p w14:paraId="1491E8E2" w14:textId="63254C8B" w:rsidR="00C05EE5" w:rsidRDefault="00C05EE5" w:rsidP="00A62A6E">
            <w:r>
              <w:rPr>
                <w:b/>
                <w:bCs/>
              </w:rPr>
              <w:t>Mapping Netflix Movie Data</w:t>
            </w:r>
            <w:r w:rsidR="006330B5">
              <w:t xml:space="preserve"> </w:t>
            </w:r>
            <w:r w:rsidR="00A62A6E">
              <w:t>/</w:t>
            </w:r>
            <w:r w:rsidR="006330B5">
              <w:t xml:space="preserve"> </w:t>
            </w:r>
            <w:r>
              <w:t>05.2021 – 06.2021</w:t>
            </w:r>
          </w:p>
          <w:p w14:paraId="28F64ED5" w14:textId="7CEDB4EC" w:rsidR="00A62A6E" w:rsidRDefault="00A62A6E" w:rsidP="00A62A6E">
            <w:r>
              <w:t>This application uses Neural Networks and Topological Mapping technologies to recommend Netflix movies to users based on the ratings of movies they and others watched.</w:t>
            </w:r>
            <w:r w:rsidR="00976B24">
              <w:t xml:space="preserve"> The project was done by a two-man team in Python.</w:t>
            </w:r>
          </w:p>
          <w:p w14:paraId="7B57CE0A" w14:textId="26AEC960" w:rsidR="00A62A6E" w:rsidRDefault="00000000" w:rsidP="00A62A6E">
            <w:pPr>
              <w:rPr>
                <w:b/>
                <w:bCs/>
              </w:rPr>
            </w:pPr>
            <w:hyperlink r:id="rId18" w:history="1">
              <w:r w:rsidR="003E0651" w:rsidRPr="006007A5">
                <w:rPr>
                  <w:rStyle w:val="Hyperlink"/>
                  <w:b/>
                  <w:bCs/>
                </w:rPr>
                <w:t>https://github.com/wesely1996/mapper_algoritam_sa_Netflix_podatcima</w:t>
              </w:r>
            </w:hyperlink>
          </w:p>
          <w:p w14:paraId="38A6518E" w14:textId="77777777" w:rsidR="003223B4" w:rsidRPr="00A62A6E" w:rsidRDefault="003223B4" w:rsidP="00A62A6E">
            <w:pPr>
              <w:rPr>
                <w:b/>
                <w:bCs/>
              </w:rPr>
            </w:pPr>
          </w:p>
          <w:p w14:paraId="1EF5693F" w14:textId="1FD4AB73" w:rsidR="00AD36D7" w:rsidRDefault="00051A37" w:rsidP="00A62A6E">
            <w:r>
              <w:rPr>
                <w:b/>
                <w:bCs/>
              </w:rPr>
              <w:t>Chicken Invaders (Copy game)</w:t>
            </w:r>
            <w:r w:rsidR="006330B5">
              <w:t xml:space="preserve"> </w:t>
            </w:r>
            <w:r w:rsidR="00A62A6E">
              <w:t>/</w:t>
            </w:r>
            <w:r w:rsidR="006330B5">
              <w:t xml:space="preserve"> </w:t>
            </w:r>
            <w:r>
              <w:t>10.2020 – 01.2021</w:t>
            </w:r>
          </w:p>
          <w:p w14:paraId="2A8E7CF5" w14:textId="021C2979" w:rsidR="003223B4" w:rsidRDefault="003223B4" w:rsidP="00A62A6E">
            <w:r>
              <w:t>This project was done in a team of 5 members where each person was delegated tasks in online meetings held every other day, with myself taking the lead role in the project. The project was done in Qt using the C++ language.</w:t>
            </w:r>
          </w:p>
          <w:p w14:paraId="7496BE1A" w14:textId="4AEA1425" w:rsidR="003223B4" w:rsidRPr="003223B4" w:rsidRDefault="00000000" w:rsidP="00A62A6E">
            <w:pPr>
              <w:rPr>
                <w:b/>
                <w:bCs/>
              </w:rPr>
            </w:pPr>
            <w:hyperlink r:id="rId19" w:history="1">
              <w:r w:rsidR="003223B4" w:rsidRPr="00AE0B86">
                <w:rPr>
                  <w:rStyle w:val="Hyperlink"/>
                  <w:b/>
                  <w:bCs/>
                </w:rPr>
                <w:t>https://gitlab.com/matf-bg-ac-rs/course-rs/projects-2020-2021/13-chicken-invaders</w:t>
              </w:r>
            </w:hyperlink>
          </w:p>
          <w:sdt>
            <w:sdtPr>
              <w:id w:val="1669594239"/>
              <w:placeholder>
                <w:docPart w:val="66A6663819A94792B17B2B1183E35FF5"/>
              </w:placeholder>
              <w:temporary/>
              <w:showingPlcHdr/>
              <w15:appearance w15:val="hidden"/>
            </w:sdtPr>
            <w:sdtContent>
              <w:p w14:paraId="4BF2845F" w14:textId="77777777" w:rsidR="00AD36D7" w:rsidRDefault="00AD36D7" w:rsidP="00036450">
                <w:pPr>
                  <w:pStyle w:val="Heading2"/>
                </w:pPr>
                <w:r w:rsidRPr="00036450">
                  <w:rPr>
                    <w:rStyle w:val="Heading2Char"/>
                    <w:b/>
                    <w:bCs/>
                    <w:caps/>
                  </w:rPr>
                  <w:t>SKILLS</w:t>
                </w:r>
              </w:p>
            </w:sdtContent>
          </w:sdt>
          <w:p w14:paraId="31CD04CF" w14:textId="77777777" w:rsidR="00AD36D7" w:rsidRDefault="00AD36D7" w:rsidP="00C301DB">
            <w:pPr>
              <w:pStyle w:val="Heading4"/>
            </w:pPr>
            <w:r>
              <w:t>Languages</w:t>
            </w:r>
          </w:p>
          <w:p w14:paraId="6B4183A0" w14:textId="60FF4692" w:rsidR="00AD36D7" w:rsidRDefault="00AD36D7" w:rsidP="006737DE">
            <w:pPr>
              <w:pStyle w:val="ListParagraph"/>
              <w:numPr>
                <w:ilvl w:val="0"/>
                <w:numId w:val="3"/>
              </w:numPr>
            </w:pPr>
            <w:r>
              <w:t>English</w:t>
            </w:r>
            <w:r w:rsidR="006330B5">
              <w:t xml:space="preserve"> (Advanced level)</w:t>
            </w:r>
            <w:r w:rsidR="006737DE">
              <w:t xml:space="preserve">, </w:t>
            </w:r>
            <w:r>
              <w:t>Russian</w:t>
            </w:r>
            <w:r w:rsidR="00051A37">
              <w:t xml:space="preserve"> (</w:t>
            </w:r>
            <w:r w:rsidR="006330B5">
              <w:t>Beginner</w:t>
            </w:r>
            <w:r w:rsidR="00051A37">
              <w:t xml:space="preserve"> level)</w:t>
            </w:r>
          </w:p>
          <w:p w14:paraId="4B63905A" w14:textId="5D0F0E37" w:rsidR="00AD36D7" w:rsidRDefault="00051A37" w:rsidP="00C301DB">
            <w:pPr>
              <w:pStyle w:val="Heading4"/>
            </w:pPr>
            <w:r>
              <w:t>Programing languages</w:t>
            </w:r>
          </w:p>
          <w:p w14:paraId="3CC70681" w14:textId="50B4980B" w:rsidR="003223B4" w:rsidRDefault="00AD36D7" w:rsidP="003223B4">
            <w:pPr>
              <w:pStyle w:val="ListParagraph"/>
              <w:numPr>
                <w:ilvl w:val="0"/>
                <w:numId w:val="4"/>
              </w:numPr>
            </w:pPr>
            <w:r>
              <w:t>C, C++, C#, java, Python, JavaScript, PHP</w:t>
            </w:r>
            <w:r w:rsidR="006717B7">
              <w:t>,</w:t>
            </w:r>
            <w:r w:rsidR="00251B3C">
              <w:t xml:space="preserve"> Prolog, Scala,</w:t>
            </w:r>
            <w:r w:rsidR="006717B7">
              <w:t xml:space="preserve"> R</w:t>
            </w:r>
          </w:p>
          <w:p w14:paraId="7BBA0A14" w14:textId="6F12355D" w:rsidR="00251B3C" w:rsidRDefault="00251B3C" w:rsidP="00251B3C">
            <w:pPr>
              <w:rPr>
                <w:b/>
                <w:bCs/>
              </w:rPr>
            </w:pPr>
            <w:r>
              <w:rPr>
                <w:b/>
                <w:bCs/>
              </w:rPr>
              <w:t>Frontend</w:t>
            </w:r>
          </w:p>
          <w:p w14:paraId="2896332A" w14:textId="25A1389C" w:rsidR="00251B3C" w:rsidRPr="00251B3C" w:rsidRDefault="00251B3C" w:rsidP="00251B3C">
            <w:pPr>
              <w:pStyle w:val="ListParagraph"/>
              <w:numPr>
                <w:ilvl w:val="0"/>
                <w:numId w:val="4"/>
              </w:numPr>
              <w:rPr>
                <w:b/>
                <w:bCs/>
              </w:rPr>
            </w:pPr>
            <w:r>
              <w:t>HTML, CSS, ReactJS</w:t>
            </w:r>
          </w:p>
          <w:p w14:paraId="35059057" w14:textId="2AB0828F" w:rsidR="00251B3C" w:rsidRDefault="00251B3C" w:rsidP="00251B3C">
            <w:pPr>
              <w:rPr>
                <w:b/>
                <w:bCs/>
              </w:rPr>
            </w:pPr>
            <w:r>
              <w:rPr>
                <w:b/>
                <w:bCs/>
              </w:rPr>
              <w:t>Backend and Databases</w:t>
            </w:r>
          </w:p>
          <w:p w14:paraId="7E8FB453" w14:textId="3A8EDA04" w:rsidR="00251B3C" w:rsidRPr="00251B3C" w:rsidRDefault="00251B3C" w:rsidP="00251B3C">
            <w:pPr>
              <w:pStyle w:val="ListParagraph"/>
              <w:numPr>
                <w:ilvl w:val="0"/>
                <w:numId w:val="4"/>
              </w:numPr>
            </w:pPr>
            <w:r>
              <w:t>NodeJS, MySQL, MongoDB, PostgreSQL</w:t>
            </w:r>
          </w:p>
          <w:p w14:paraId="6F0FDD54" w14:textId="3AA09027" w:rsidR="00FE45C2" w:rsidRPr="003223B4" w:rsidRDefault="00FE45C2" w:rsidP="003223B4">
            <w:pPr>
              <w:rPr>
                <w:b/>
                <w:bCs/>
              </w:rPr>
            </w:pPr>
            <w:r w:rsidRPr="003223B4">
              <w:rPr>
                <w:b/>
                <w:bCs/>
              </w:rPr>
              <w:t>Game Development</w:t>
            </w:r>
          </w:p>
          <w:p w14:paraId="3D8DDB95" w14:textId="36914C49" w:rsidR="00A125C3" w:rsidRDefault="00FE45C2" w:rsidP="006737DE">
            <w:pPr>
              <w:pStyle w:val="ListParagraph"/>
              <w:numPr>
                <w:ilvl w:val="0"/>
                <w:numId w:val="5"/>
              </w:numPr>
            </w:pPr>
            <w:r>
              <w:t>Unity</w:t>
            </w:r>
            <w:r w:rsidR="006737DE">
              <w:t xml:space="preserve">, </w:t>
            </w:r>
            <w:r w:rsidR="00C05EE5">
              <w:t>U</w:t>
            </w:r>
            <w:r w:rsidR="00051A37" w:rsidRPr="00051A37">
              <w:t xml:space="preserve">nreal </w:t>
            </w:r>
            <w:r w:rsidR="00C05EE5">
              <w:t>E</w:t>
            </w:r>
            <w:r w:rsidR="00051A37" w:rsidRPr="00051A37">
              <w:t>ngine</w:t>
            </w:r>
            <w:r w:rsidR="00051A37">
              <w:t xml:space="preserve"> 4</w:t>
            </w:r>
          </w:p>
          <w:p w14:paraId="50414EA3" w14:textId="6DC9AF6F" w:rsidR="00496F8E" w:rsidRPr="00496F8E" w:rsidRDefault="00496F8E" w:rsidP="00496F8E">
            <w:pPr>
              <w:rPr>
                <w:b/>
                <w:bCs/>
              </w:rPr>
            </w:pPr>
            <w:r>
              <w:rPr>
                <w:b/>
                <w:bCs/>
              </w:rPr>
              <w:t>Photoshop</w:t>
            </w:r>
          </w:p>
          <w:p w14:paraId="210470E3" w14:textId="77F6FF96" w:rsidR="003223B4" w:rsidRPr="00A125C3" w:rsidRDefault="003223B4" w:rsidP="006737DE">
            <w:pPr>
              <w:pStyle w:val="ListParagraph"/>
              <w:numPr>
                <w:ilvl w:val="0"/>
                <w:numId w:val="5"/>
              </w:numPr>
            </w:pPr>
            <w:r>
              <w:t>Photoshop</w:t>
            </w:r>
            <w:r w:rsidR="006737DE">
              <w:t xml:space="preserve">, </w:t>
            </w:r>
            <w:r>
              <w:t>Gimp</w:t>
            </w:r>
          </w:p>
        </w:tc>
      </w:tr>
    </w:tbl>
    <w:p w14:paraId="1CF94D9C" w14:textId="5CDBF0CE" w:rsidR="00925D48" w:rsidRPr="00925D48" w:rsidRDefault="004B290C" w:rsidP="00925D48">
      <w:r>
        <w:rPr>
          <w:noProof/>
        </w:rPr>
        <mc:AlternateContent>
          <mc:Choice Requires="wps">
            <w:drawing>
              <wp:anchor distT="0" distB="0" distL="114300" distR="114300" simplePos="0" relativeHeight="251661312" behindDoc="1" locked="0" layoutInCell="1" allowOverlap="1" wp14:anchorId="1F1CFC40" wp14:editId="32F13D26">
                <wp:simplePos x="0" y="0"/>
                <wp:positionH relativeFrom="page">
                  <wp:align>left</wp:align>
                </wp:positionH>
                <wp:positionV relativeFrom="page">
                  <wp:posOffset>4706832</wp:posOffset>
                </wp:positionV>
                <wp:extent cx="2791883" cy="203200"/>
                <wp:effectExtent l="0" t="0" r="27940" b="25400"/>
                <wp:wrapNone/>
                <wp:docPr id="15" name="Rectangle 15"/>
                <wp:cNvGraphicFramePr/>
                <a:graphic xmlns:a="http://schemas.openxmlformats.org/drawingml/2006/main">
                  <a:graphicData uri="http://schemas.microsoft.com/office/word/2010/wordprocessingShape">
                    <wps:wsp>
                      <wps:cNvSpPr/>
                      <wps:spPr>
                        <a:xfrm>
                          <a:off x="0" y="0"/>
                          <a:ext cx="2791883" cy="203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97CF" id="Rectangle 15" o:spid="_x0000_s1026" style="position:absolute;margin-left:0;margin-top:370.6pt;width:219.85pt;height:1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" fillcolor="black [3200]" strokecolor="black [1600]" strokeweight="1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701A8950" wp14:editId="041120C9">
                <wp:simplePos x="0" y="0"/>
                <wp:positionH relativeFrom="page">
                  <wp:align>left</wp:align>
                </wp:positionH>
                <wp:positionV relativeFrom="page">
                  <wp:posOffset>7140999</wp:posOffset>
                </wp:positionV>
                <wp:extent cx="2785533" cy="203200"/>
                <wp:effectExtent l="0" t="0" r="15240" b="25400"/>
                <wp:wrapNone/>
                <wp:docPr id="16" name="Rectangle 16"/>
                <wp:cNvGraphicFramePr/>
                <a:graphic xmlns:a="http://schemas.openxmlformats.org/drawingml/2006/main">
                  <a:graphicData uri="http://schemas.microsoft.com/office/word/2010/wordprocessingShape">
                    <wps:wsp>
                      <wps:cNvSpPr/>
                      <wps:spPr>
                        <a:xfrm>
                          <a:off x="0" y="0"/>
                          <a:ext cx="2785533" cy="2032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CC157" id="Rectangle 16" o:spid="_x0000_s1026" style="position:absolute;margin-left:0;margin-top:562.3pt;width:219.35pt;height:16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" fillcolor="black [3200]" strokecolor="black [1600]" strokeweight="1pt">
                <w10:wrap anchorx="page" anchory="page"/>
              </v:rect>
            </w:pict>
          </mc:Fallback>
        </mc:AlternateContent>
      </w:r>
      <w:r w:rsidR="006717B7">
        <w:rPr>
          <w:noProof/>
        </w:rPr>
        <mc:AlternateContent>
          <mc:Choice Requires="wps">
            <w:drawing>
              <wp:anchor distT="0" distB="0" distL="114300" distR="114300" simplePos="0" relativeHeight="251659264" behindDoc="1" locked="0" layoutInCell="1" allowOverlap="1" wp14:anchorId="6157614F" wp14:editId="0C694DC5">
                <wp:simplePos x="0" y="0"/>
                <wp:positionH relativeFrom="column">
                  <wp:posOffset>-476250</wp:posOffset>
                </wp:positionH>
                <wp:positionV relativeFrom="page">
                  <wp:posOffset>3200400</wp:posOffset>
                </wp:positionV>
                <wp:extent cx="2813050" cy="215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2813050" cy="2159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83B0D" id="Rectangle 14" o:spid="_x0000_s1026" style="position:absolute;margin-left:-37.5pt;margin-top:252pt;width:221.5pt;height:17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" fillcolor="black [3200]" strokecolor="black [1600]" strokeweight="1pt">
                <w10:wrap anchory="page"/>
              </v:rect>
            </w:pict>
          </mc:Fallback>
        </mc:AlternateContent>
      </w:r>
    </w:p>
    <w:sectPr w:rsidR="00925D48" w:rsidRPr="00925D48" w:rsidSect="00496F8E">
      <w:headerReference w:type="default" r:id="rId20"/>
      <w:pgSz w:w="11906" w:h="16838" w:code="9"/>
      <w:pgMar w:top="11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923BB" w14:textId="77777777" w:rsidR="001118CD" w:rsidRDefault="001118CD" w:rsidP="000C45FF">
      <w:r>
        <w:separator/>
      </w:r>
    </w:p>
  </w:endnote>
  <w:endnote w:type="continuationSeparator" w:id="0">
    <w:p w14:paraId="583539E7" w14:textId="77777777" w:rsidR="001118CD" w:rsidRDefault="001118C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D91B" w14:textId="77777777" w:rsidR="001118CD" w:rsidRDefault="001118CD" w:rsidP="000C45FF">
      <w:r>
        <w:separator/>
      </w:r>
    </w:p>
  </w:footnote>
  <w:footnote w:type="continuationSeparator" w:id="0">
    <w:p w14:paraId="124B8537" w14:textId="77777777" w:rsidR="001118CD" w:rsidRDefault="001118C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A25A8" w14:textId="77777777" w:rsidR="000C45FF" w:rsidRDefault="000C45FF">
    <w:pPr>
      <w:pStyle w:val="Header"/>
    </w:pPr>
    <w:r>
      <w:rPr>
        <w:noProof/>
      </w:rPr>
      <w:drawing>
        <wp:anchor distT="0" distB="0" distL="114300" distR="114300" simplePos="0" relativeHeight="251658240" behindDoc="1" locked="0" layoutInCell="1" allowOverlap="1" wp14:anchorId="7B145738" wp14:editId="31D234CB">
          <wp:simplePos x="0" y="0"/>
          <wp:positionH relativeFrom="page">
            <wp:posOffset>-19050</wp:posOffset>
          </wp:positionH>
          <wp:positionV relativeFrom="page">
            <wp:align>top</wp:align>
          </wp:positionV>
          <wp:extent cx="7797800" cy="10706100"/>
          <wp:effectExtent l="0" t="0" r="0" b="0"/>
          <wp:wrapNone/>
          <wp:docPr id="13" name="Graphic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97800" cy="1070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8DB"/>
    <w:multiLevelType w:val="hybridMultilevel"/>
    <w:tmpl w:val="934C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93E8B"/>
    <w:multiLevelType w:val="hybridMultilevel"/>
    <w:tmpl w:val="4C3E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95D94"/>
    <w:multiLevelType w:val="hybridMultilevel"/>
    <w:tmpl w:val="614AE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14817"/>
    <w:multiLevelType w:val="hybridMultilevel"/>
    <w:tmpl w:val="2D7C4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84D2F"/>
    <w:multiLevelType w:val="hybridMultilevel"/>
    <w:tmpl w:val="8FA2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309E4"/>
    <w:multiLevelType w:val="hybridMultilevel"/>
    <w:tmpl w:val="BE6E3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E414E"/>
    <w:multiLevelType w:val="hybridMultilevel"/>
    <w:tmpl w:val="2E22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759354">
    <w:abstractNumId w:val="0"/>
  </w:num>
  <w:num w:numId="2" w16cid:durableId="1193229040">
    <w:abstractNumId w:val="1"/>
  </w:num>
  <w:num w:numId="3" w16cid:durableId="2143573507">
    <w:abstractNumId w:val="3"/>
  </w:num>
  <w:num w:numId="4" w16cid:durableId="749474027">
    <w:abstractNumId w:val="5"/>
  </w:num>
  <w:num w:numId="5" w16cid:durableId="1435708379">
    <w:abstractNumId w:val="2"/>
  </w:num>
  <w:num w:numId="6" w16cid:durableId="941717299">
    <w:abstractNumId w:val="6"/>
  </w:num>
  <w:num w:numId="7" w16cid:durableId="538394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BB"/>
    <w:rsid w:val="00036450"/>
    <w:rsid w:val="00051A37"/>
    <w:rsid w:val="0005581D"/>
    <w:rsid w:val="00072BC1"/>
    <w:rsid w:val="00077E0E"/>
    <w:rsid w:val="00094499"/>
    <w:rsid w:val="000B0018"/>
    <w:rsid w:val="000C2DF1"/>
    <w:rsid w:val="000C45FF"/>
    <w:rsid w:val="000E3FD1"/>
    <w:rsid w:val="000F18B4"/>
    <w:rsid w:val="00105989"/>
    <w:rsid w:val="001118CD"/>
    <w:rsid w:val="00112054"/>
    <w:rsid w:val="001525E1"/>
    <w:rsid w:val="00165F71"/>
    <w:rsid w:val="00180329"/>
    <w:rsid w:val="0019001F"/>
    <w:rsid w:val="001A74A5"/>
    <w:rsid w:val="001B2ABD"/>
    <w:rsid w:val="001E0391"/>
    <w:rsid w:val="001E1759"/>
    <w:rsid w:val="001F1ECC"/>
    <w:rsid w:val="002400EB"/>
    <w:rsid w:val="00251B3C"/>
    <w:rsid w:val="00256CF7"/>
    <w:rsid w:val="00281FD5"/>
    <w:rsid w:val="002D206B"/>
    <w:rsid w:val="0030481B"/>
    <w:rsid w:val="003156FC"/>
    <w:rsid w:val="003223B4"/>
    <w:rsid w:val="003254B5"/>
    <w:rsid w:val="0037121F"/>
    <w:rsid w:val="003A6B7D"/>
    <w:rsid w:val="003B06CA"/>
    <w:rsid w:val="003E0651"/>
    <w:rsid w:val="004071FC"/>
    <w:rsid w:val="00426E89"/>
    <w:rsid w:val="00427657"/>
    <w:rsid w:val="00445947"/>
    <w:rsid w:val="004808D7"/>
    <w:rsid w:val="004813B3"/>
    <w:rsid w:val="00496591"/>
    <w:rsid w:val="00496F8E"/>
    <w:rsid w:val="004B290C"/>
    <w:rsid w:val="004B369F"/>
    <w:rsid w:val="004C63E4"/>
    <w:rsid w:val="004D3011"/>
    <w:rsid w:val="005262AC"/>
    <w:rsid w:val="00560319"/>
    <w:rsid w:val="00582B44"/>
    <w:rsid w:val="00593E5E"/>
    <w:rsid w:val="005A758D"/>
    <w:rsid w:val="005E39D5"/>
    <w:rsid w:val="005F132C"/>
    <w:rsid w:val="00600670"/>
    <w:rsid w:val="0062123A"/>
    <w:rsid w:val="006330B5"/>
    <w:rsid w:val="00646E75"/>
    <w:rsid w:val="006717B7"/>
    <w:rsid w:val="006737DE"/>
    <w:rsid w:val="006771D0"/>
    <w:rsid w:val="006F20ED"/>
    <w:rsid w:val="00715FCB"/>
    <w:rsid w:val="00730F8E"/>
    <w:rsid w:val="00743101"/>
    <w:rsid w:val="007775E1"/>
    <w:rsid w:val="007867A0"/>
    <w:rsid w:val="007927F5"/>
    <w:rsid w:val="007C44FB"/>
    <w:rsid w:val="00802CA0"/>
    <w:rsid w:val="008416E2"/>
    <w:rsid w:val="00925D48"/>
    <w:rsid w:val="009260CD"/>
    <w:rsid w:val="009306EE"/>
    <w:rsid w:val="00935DF0"/>
    <w:rsid w:val="00952C25"/>
    <w:rsid w:val="00976B24"/>
    <w:rsid w:val="009F4E99"/>
    <w:rsid w:val="00A125C3"/>
    <w:rsid w:val="00A2118D"/>
    <w:rsid w:val="00A62A6E"/>
    <w:rsid w:val="00AC07AA"/>
    <w:rsid w:val="00AD36D7"/>
    <w:rsid w:val="00AD55BB"/>
    <w:rsid w:val="00AD76E2"/>
    <w:rsid w:val="00B01750"/>
    <w:rsid w:val="00B20152"/>
    <w:rsid w:val="00B359E4"/>
    <w:rsid w:val="00B57D98"/>
    <w:rsid w:val="00B70850"/>
    <w:rsid w:val="00B96DBC"/>
    <w:rsid w:val="00BB6097"/>
    <w:rsid w:val="00C05EE5"/>
    <w:rsid w:val="00C066B6"/>
    <w:rsid w:val="00C11B4D"/>
    <w:rsid w:val="00C301DB"/>
    <w:rsid w:val="00C36BC7"/>
    <w:rsid w:val="00C37BA1"/>
    <w:rsid w:val="00C4674C"/>
    <w:rsid w:val="00C506CF"/>
    <w:rsid w:val="00C72BED"/>
    <w:rsid w:val="00C9578B"/>
    <w:rsid w:val="00CB0055"/>
    <w:rsid w:val="00D02343"/>
    <w:rsid w:val="00D2522B"/>
    <w:rsid w:val="00D422DE"/>
    <w:rsid w:val="00D50C7B"/>
    <w:rsid w:val="00D5459D"/>
    <w:rsid w:val="00D55A80"/>
    <w:rsid w:val="00DA1F4D"/>
    <w:rsid w:val="00DD172A"/>
    <w:rsid w:val="00DD53A9"/>
    <w:rsid w:val="00E25A26"/>
    <w:rsid w:val="00E4381A"/>
    <w:rsid w:val="00E55D74"/>
    <w:rsid w:val="00EA466E"/>
    <w:rsid w:val="00EF4353"/>
    <w:rsid w:val="00F073A9"/>
    <w:rsid w:val="00F4222D"/>
    <w:rsid w:val="00F60274"/>
    <w:rsid w:val="00F77FB9"/>
    <w:rsid w:val="00F93BEC"/>
    <w:rsid w:val="00F9691C"/>
    <w:rsid w:val="00FB068F"/>
    <w:rsid w:val="00FE4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0EF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730F8E"/>
    <w:rPr>
      <w:sz w:val="20"/>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qFormat/>
    <w:rsid w:val="00730F8E"/>
    <w:pPr>
      <w:keepNext/>
      <w:keepLines/>
      <w:pBdr>
        <w:bottom w:val="single" w:sz="8" w:space="1" w:color="DDDDDD" w:themeColor="accent1"/>
      </w:pBdr>
      <w:spacing w:before="240" w:after="120"/>
      <w:outlineLvl w:val="1"/>
    </w:pPr>
    <w:rPr>
      <w:rFonts w:asciiTheme="majorHAnsi" w:eastAsiaTheme="majorEastAsia" w:hAnsiTheme="majorHAnsi" w:cstheme="majorBidi"/>
      <w:b/>
      <w:bCs/>
      <w:caps/>
      <w:sz w:val="24"/>
      <w:szCs w:val="26"/>
    </w:rPr>
  </w:style>
  <w:style w:type="paragraph" w:styleId="Heading3">
    <w:name w:val="heading 3"/>
    <w:basedOn w:val="Normal"/>
    <w:next w:val="Normal"/>
    <w:link w:val="Heading3Char"/>
    <w:uiPriority w:val="9"/>
    <w:qFormat/>
    <w:rsid w:val="00730F8E"/>
    <w:pPr>
      <w:keepNext/>
      <w:keepLines/>
      <w:spacing w:before="240" w:after="120"/>
      <w:outlineLvl w:val="2"/>
    </w:pPr>
    <w:rPr>
      <w:rFonts w:asciiTheme="majorHAnsi" w:eastAsiaTheme="majorEastAsia" w:hAnsiTheme="majorHAnsi" w:cstheme="majorBidi"/>
      <w:b/>
      <w:caps/>
      <w:color w:val="A5A5A5" w:themeColor="accent1" w:themeShade="BF"/>
      <w:sz w:val="24"/>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F8E"/>
    <w:rPr>
      <w:rFonts w:asciiTheme="majorHAnsi" w:eastAsiaTheme="majorEastAsia" w:hAnsiTheme="majorHAnsi" w:cstheme="majorBidi"/>
      <w:b/>
      <w:bCs/>
      <w:caps/>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A5A5A5"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858585"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F8E"/>
    <w:rPr>
      <w:rFonts w:asciiTheme="majorHAnsi" w:eastAsiaTheme="majorEastAsia" w:hAnsiTheme="majorHAnsi" w:cstheme="majorBidi"/>
      <w:b/>
      <w:caps/>
      <w:color w:val="A5A5A5" w:themeColor="accent1" w:themeShade="BF"/>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AD55BB"/>
    <w:pPr>
      <w:ind w:left="720"/>
      <w:contextualSpacing/>
    </w:pPr>
  </w:style>
  <w:style w:type="character" w:styleId="FollowedHyperlink">
    <w:name w:val="FollowedHyperlink"/>
    <w:basedOn w:val="DefaultParagraphFont"/>
    <w:uiPriority w:val="99"/>
    <w:semiHidden/>
    <w:unhideWhenUsed/>
    <w:rsid w:val="003E065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wesely1996/mapper_algoritam_sa_Netflix_podatcima"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yperlink" Target="https://github.com/wesely1996/DMH" TargetMode="External"/><Relationship Id="rId2" Type="http://schemas.openxmlformats.org/officeDocument/2006/relationships/customXml" Target="../customXml/item2.xml"/><Relationship Id="rId16" Type="http://schemas.openxmlformats.org/officeDocument/2006/relationships/hyperlink" Target="mailto:veselinovicsn@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wesely1996/PersonalPag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lab.com/matf-bg-ac-rs/course-rs/projects-2020-2021/13-chicken-invader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esely1996"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ola\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062A6BDE6471BA77CF7E8309FC85D"/>
        <w:category>
          <w:name w:val="General"/>
          <w:gallery w:val="placeholder"/>
        </w:category>
        <w:types>
          <w:type w:val="bbPlcHdr"/>
        </w:types>
        <w:behaviors>
          <w:behavior w:val="content"/>
        </w:behaviors>
        <w:guid w:val="{462ABB4D-AF05-456A-B1FC-B7EF159C1187}"/>
      </w:docPartPr>
      <w:docPartBody>
        <w:p w:rsidR="00E96DE2" w:rsidRDefault="00F84DF1" w:rsidP="00F84DF1">
          <w:pPr>
            <w:pStyle w:val="E24062A6BDE6471BA77CF7E8309FC85D"/>
          </w:pPr>
          <w:r w:rsidRPr="00D5459D">
            <w:t>Profile</w:t>
          </w:r>
        </w:p>
      </w:docPartBody>
    </w:docPart>
    <w:docPart>
      <w:docPartPr>
        <w:name w:val="B2191357FBBD4B319C2F6833106F8A0A"/>
        <w:category>
          <w:name w:val="General"/>
          <w:gallery w:val="placeholder"/>
        </w:category>
        <w:types>
          <w:type w:val="bbPlcHdr"/>
        </w:types>
        <w:behaviors>
          <w:behavior w:val="content"/>
        </w:behaviors>
        <w:guid w:val="{23EEA457-E1A8-4365-BF67-758D116D450B}"/>
      </w:docPartPr>
      <w:docPartBody>
        <w:p w:rsidR="00E96DE2" w:rsidRDefault="00F84DF1" w:rsidP="00F84DF1">
          <w:pPr>
            <w:pStyle w:val="B2191357FBBD4B319C2F6833106F8A0A"/>
          </w:pPr>
          <w:r w:rsidRPr="00CB0055">
            <w:t>Contact</w:t>
          </w:r>
        </w:p>
      </w:docPartBody>
    </w:docPart>
    <w:docPart>
      <w:docPartPr>
        <w:name w:val="FAA411CFEB2C4168990811D59E5DC0EB"/>
        <w:category>
          <w:name w:val="General"/>
          <w:gallery w:val="placeholder"/>
        </w:category>
        <w:types>
          <w:type w:val="bbPlcHdr"/>
        </w:types>
        <w:behaviors>
          <w:behavior w:val="content"/>
        </w:behaviors>
        <w:guid w:val="{0B9A4754-1656-4B50-8DBF-24C2828D6DEB}"/>
      </w:docPartPr>
      <w:docPartBody>
        <w:p w:rsidR="00E96DE2" w:rsidRDefault="00F84DF1" w:rsidP="00F84DF1">
          <w:pPr>
            <w:pStyle w:val="FAA411CFEB2C4168990811D59E5DC0EB"/>
          </w:pPr>
          <w:r w:rsidRPr="004D3011">
            <w:t>PHONE:</w:t>
          </w:r>
        </w:p>
      </w:docPartBody>
    </w:docPart>
    <w:docPart>
      <w:docPartPr>
        <w:name w:val="271595AF505541708E9A63880BB359BE"/>
        <w:category>
          <w:name w:val="General"/>
          <w:gallery w:val="placeholder"/>
        </w:category>
        <w:types>
          <w:type w:val="bbPlcHdr"/>
        </w:types>
        <w:behaviors>
          <w:behavior w:val="content"/>
        </w:behaviors>
        <w:guid w:val="{329109B3-3B98-4F1D-8837-FA2A1E5F2921}"/>
      </w:docPartPr>
      <w:docPartBody>
        <w:p w:rsidR="00E96DE2" w:rsidRDefault="00F84DF1" w:rsidP="00F84DF1">
          <w:pPr>
            <w:pStyle w:val="271595AF505541708E9A63880BB359BE"/>
          </w:pPr>
          <w:r w:rsidRPr="004D3011">
            <w:t>WEBSITE:</w:t>
          </w:r>
        </w:p>
      </w:docPartBody>
    </w:docPart>
    <w:docPart>
      <w:docPartPr>
        <w:name w:val="784C836C02824237B37A4C6AB94AF42A"/>
        <w:category>
          <w:name w:val="General"/>
          <w:gallery w:val="placeholder"/>
        </w:category>
        <w:types>
          <w:type w:val="bbPlcHdr"/>
        </w:types>
        <w:behaviors>
          <w:behavior w:val="content"/>
        </w:behaviors>
        <w:guid w:val="{7D0B2F2B-A5D1-4F0A-AC3A-978AA5C730F6}"/>
      </w:docPartPr>
      <w:docPartBody>
        <w:p w:rsidR="00E96DE2" w:rsidRDefault="00F84DF1" w:rsidP="00F84DF1">
          <w:pPr>
            <w:pStyle w:val="784C836C02824237B37A4C6AB94AF42A"/>
          </w:pPr>
          <w:r w:rsidRPr="004D3011">
            <w:t>EMAIL:</w:t>
          </w:r>
        </w:p>
      </w:docPartBody>
    </w:docPart>
    <w:docPart>
      <w:docPartPr>
        <w:name w:val="A86BFACF1B6D473F9C7F35DF1E71D333"/>
        <w:category>
          <w:name w:val="General"/>
          <w:gallery w:val="placeholder"/>
        </w:category>
        <w:types>
          <w:type w:val="bbPlcHdr"/>
        </w:types>
        <w:behaviors>
          <w:behavior w:val="content"/>
        </w:behaviors>
        <w:guid w:val="{B5639863-8DEA-4420-BF7F-510C47EE7255}"/>
      </w:docPartPr>
      <w:docPartBody>
        <w:p w:rsidR="00E96DE2" w:rsidRDefault="00F84DF1" w:rsidP="00F84DF1">
          <w:pPr>
            <w:pStyle w:val="A86BFACF1B6D473F9C7F35DF1E71D333"/>
          </w:pPr>
          <w:r w:rsidRPr="00CB0055">
            <w:t>Hobbies</w:t>
          </w:r>
        </w:p>
      </w:docPartBody>
    </w:docPart>
    <w:docPart>
      <w:docPartPr>
        <w:name w:val="9BCCE76D967B4321AE25F5F96560745E"/>
        <w:category>
          <w:name w:val="General"/>
          <w:gallery w:val="placeholder"/>
        </w:category>
        <w:types>
          <w:type w:val="bbPlcHdr"/>
        </w:types>
        <w:behaviors>
          <w:behavior w:val="content"/>
        </w:behaviors>
        <w:guid w:val="{CE5D19F3-1D16-486C-A414-7B315253F00B}"/>
      </w:docPartPr>
      <w:docPartBody>
        <w:p w:rsidR="00E96DE2" w:rsidRDefault="00F84DF1" w:rsidP="00F84DF1">
          <w:pPr>
            <w:pStyle w:val="9BCCE76D967B4321AE25F5F96560745E"/>
          </w:pPr>
          <w:r w:rsidRPr="00036450">
            <w:t>EDUCATION</w:t>
          </w:r>
        </w:p>
      </w:docPartBody>
    </w:docPart>
    <w:docPart>
      <w:docPartPr>
        <w:name w:val="66A6663819A94792B17B2B1183E35FF5"/>
        <w:category>
          <w:name w:val="General"/>
          <w:gallery w:val="placeholder"/>
        </w:category>
        <w:types>
          <w:type w:val="bbPlcHdr"/>
        </w:types>
        <w:behaviors>
          <w:behavior w:val="content"/>
        </w:behaviors>
        <w:guid w:val="{6D4C9650-D2F0-4EE3-BD26-22FD6F8FF21B}"/>
      </w:docPartPr>
      <w:docPartBody>
        <w:p w:rsidR="00E96DE2" w:rsidRDefault="00F84DF1" w:rsidP="00F84DF1">
          <w:pPr>
            <w:pStyle w:val="66A6663819A94792B17B2B1183E35FF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DF1"/>
    <w:rsid w:val="00063167"/>
    <w:rsid w:val="00185973"/>
    <w:rsid w:val="002C6CE4"/>
    <w:rsid w:val="00395200"/>
    <w:rsid w:val="003B7378"/>
    <w:rsid w:val="00433695"/>
    <w:rsid w:val="00441899"/>
    <w:rsid w:val="006A5704"/>
    <w:rsid w:val="00815863"/>
    <w:rsid w:val="00861295"/>
    <w:rsid w:val="0087021B"/>
    <w:rsid w:val="008E3F16"/>
    <w:rsid w:val="00957530"/>
    <w:rsid w:val="0099588A"/>
    <w:rsid w:val="00C17B0A"/>
    <w:rsid w:val="00C761C0"/>
    <w:rsid w:val="00CE3AAD"/>
    <w:rsid w:val="00E96DE2"/>
    <w:rsid w:val="00F84DF1"/>
    <w:rsid w:val="00FB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A570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sid w:val="006A5704"/>
    <w:rPr>
      <w:rFonts w:asciiTheme="majorHAnsi" w:eastAsiaTheme="majorEastAsia" w:hAnsiTheme="majorHAnsi" w:cstheme="majorBidi"/>
      <w:b/>
      <w:bCs/>
      <w:caps/>
      <w:szCs w:val="26"/>
      <w:lang w:eastAsia="ja-JP"/>
    </w:rPr>
  </w:style>
  <w:style w:type="paragraph" w:customStyle="1" w:styleId="E24062A6BDE6471BA77CF7E8309FC85D">
    <w:name w:val="E24062A6BDE6471BA77CF7E8309FC85D"/>
    <w:rsid w:val="00F84DF1"/>
  </w:style>
  <w:style w:type="paragraph" w:customStyle="1" w:styleId="B2191357FBBD4B319C2F6833106F8A0A">
    <w:name w:val="B2191357FBBD4B319C2F6833106F8A0A"/>
    <w:rsid w:val="00F84DF1"/>
  </w:style>
  <w:style w:type="paragraph" w:customStyle="1" w:styleId="FAA411CFEB2C4168990811D59E5DC0EB">
    <w:name w:val="FAA411CFEB2C4168990811D59E5DC0EB"/>
    <w:rsid w:val="00F84DF1"/>
  </w:style>
  <w:style w:type="paragraph" w:customStyle="1" w:styleId="271595AF505541708E9A63880BB359BE">
    <w:name w:val="271595AF505541708E9A63880BB359BE"/>
    <w:rsid w:val="00F84DF1"/>
  </w:style>
  <w:style w:type="paragraph" w:customStyle="1" w:styleId="784C836C02824237B37A4C6AB94AF42A">
    <w:name w:val="784C836C02824237B37A4C6AB94AF42A"/>
    <w:rsid w:val="00F84DF1"/>
  </w:style>
  <w:style w:type="paragraph" w:customStyle="1" w:styleId="A86BFACF1B6D473F9C7F35DF1E71D333">
    <w:name w:val="A86BFACF1B6D473F9C7F35DF1E71D333"/>
    <w:rsid w:val="00F84DF1"/>
  </w:style>
  <w:style w:type="paragraph" w:customStyle="1" w:styleId="9BCCE76D967B4321AE25F5F96560745E">
    <w:name w:val="9BCCE76D967B4321AE25F5F96560745E"/>
    <w:rsid w:val="00F84DF1"/>
  </w:style>
  <w:style w:type="paragraph" w:customStyle="1" w:styleId="66A6663819A94792B17B2B1183E35FF5">
    <w:name w:val="66A6663819A94792B17B2B1183E35FF5"/>
    <w:rsid w:val="00F84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07B1F8B-5737-4785-9061-1465BAAFE6F6}">
  <ds:schemaRefs>
    <ds:schemaRef ds:uri="http://schemas.openxmlformats.org/officeDocument/2006/bibliography"/>
  </ds:schemaRefs>
</ds:datastoreItem>
</file>

<file path=customXml/itemProps4.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2019-05-07T13:23:00Z</dcterms:created>
  <dcterms:modified xsi:type="dcterms:W3CDTF">2022-09-08T09:57:00Z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